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7195" w14:textId="77777777" w:rsidR="00535F87" w:rsidRDefault="0036697C" w:rsidP="00262B06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 wp14:anchorId="141F4846" wp14:editId="3230B1C7">
                <wp:simplePos x="0" y="0"/>
                <wp:positionH relativeFrom="margin">
                  <wp:posOffset>180975</wp:posOffset>
                </wp:positionH>
                <wp:positionV relativeFrom="paragraph">
                  <wp:posOffset>-352425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6480" id="Rectangle 3" o:spid="_x0000_s1026" alt="&quot;&quot;" style="position:absolute;margin-left:14.25pt;margin-top:-27.75pt;width:612pt;height:11in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" fillcolor="#f2f2f2 [3052]" stroked="f" strokeweight="1pt">
                <w10:wrap anchorx="margin"/>
                <w10:anchorlock/>
              </v:rect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510"/>
        <w:gridCol w:w="7200"/>
      </w:tblGrid>
      <w:tr w:rsidR="0036697C" w:rsidRPr="00320ECB" w14:paraId="7AFA3F98" w14:textId="77777777" w:rsidTr="0036697C">
        <w:trPr>
          <w:trHeight w:val="105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955B8" w14:textId="168C6290" w:rsidR="00C43D87" w:rsidRPr="00C43D87" w:rsidRDefault="000A66E0" w:rsidP="00C43D87">
            <w:pPr>
              <w:pStyle w:val="Title"/>
            </w:pPr>
            <w:r>
              <w:t>akabar al</w:t>
            </w:r>
            <w:r w:rsidR="00C43D87">
              <w:t>i</w:t>
            </w:r>
          </w:p>
        </w:tc>
      </w:tr>
      <w:tr w:rsidR="0036697C" w:rsidRPr="00320ECB" w14:paraId="2FC0ADDA" w14:textId="77777777" w:rsidTr="0036697C">
        <w:trPr>
          <w:trHeight w:val="643"/>
          <w:jc w:val="center"/>
        </w:trPr>
        <w:tc>
          <w:tcPr>
            <w:tcW w:w="1071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669C8F" w14:textId="77777777" w:rsidR="00E72A6A" w:rsidRDefault="00E72A6A" w:rsidP="00E72A6A">
            <w:pPr>
              <w:spacing w:after="120"/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10EC6F9" wp14:editId="2EF3F921">
                      <wp:extent cx="6130925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26C9A98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90FAFC" w14:textId="25A4CC61" w:rsidR="0036697C" w:rsidRDefault="00F97599" w:rsidP="0049740E">
            <w:pPr>
              <w:pStyle w:val="Subtitle"/>
              <w:rPr>
                <w:rStyle w:val="SubtitleChar"/>
              </w:rPr>
            </w:pPr>
            <w:r>
              <w:t>netwoking &amp; cloud</w:t>
            </w:r>
          </w:p>
          <w:p w14:paraId="18F951B8" w14:textId="77777777" w:rsidR="00E72A6A" w:rsidRPr="00173B36" w:rsidRDefault="00E72A6A" w:rsidP="0036697C">
            <w:pPr>
              <w:jc w:val="center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0A92315" wp14:editId="53B3B588">
                      <wp:extent cx="6130925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0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5029C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36697C" w:rsidRPr="00320ECB" w14:paraId="24074503" w14:textId="77777777" w:rsidTr="0036697C">
        <w:trPr>
          <w:trHeight w:val="2313"/>
          <w:jc w:val="center"/>
        </w:trPr>
        <w:tc>
          <w:tcPr>
            <w:tcW w:w="3510" w:type="dxa"/>
            <w:shd w:val="clear" w:color="auto" w:fill="auto"/>
          </w:tcPr>
          <w:p w14:paraId="0A9EB03E" w14:textId="27C36F08" w:rsidR="00E72A6A" w:rsidRDefault="00000000" w:rsidP="00E018D1">
            <w:pPr>
              <w:pStyle w:val="Heading1"/>
            </w:pPr>
            <w:sdt>
              <w:sdtPr>
                <w:id w:val="1272060749"/>
                <w:placeholder>
                  <w:docPart w:val="68208B84C3954DD0BFE7BD08C6F6D30A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CONTACT</w:t>
                </w:r>
              </w:sdtContent>
            </w:sdt>
          </w:p>
          <w:p w14:paraId="35DA2058" w14:textId="0C17A252" w:rsidR="00C43D87" w:rsidRPr="00C43D87" w:rsidRDefault="000A66E0" w:rsidP="00C43D87">
            <w:pPr>
              <w:pStyle w:val="Heading2"/>
            </w:pPr>
            <w:r>
              <w:t>9616234310</w:t>
            </w:r>
          </w:p>
          <w:p w14:paraId="0946E00D" w14:textId="0F875E2D" w:rsidR="00C43D87" w:rsidRDefault="00C43D87" w:rsidP="00C43D87">
            <w:pPr>
              <w:pStyle w:val="Heading2"/>
            </w:pPr>
            <w:hyperlink r:id="rId11" w:history="1">
              <w:r w:rsidRPr="00231025">
                <w:rPr>
                  <w:rStyle w:val="Hyperlink"/>
                </w:rPr>
                <w:t>Mosahnawaj288@gmail.com</w:t>
              </w:r>
            </w:hyperlink>
          </w:p>
          <w:p w14:paraId="573496C6" w14:textId="55239C3E" w:rsidR="00E018D1" w:rsidRPr="00E018D1" w:rsidRDefault="00E018D1" w:rsidP="00E018D1">
            <w:r>
              <w:rPr>
                <w:noProof/>
                <w:lang w:val="en-AU" w:eastAsia="en-AU"/>
              </w:rPr>
              <w:t>www.linkin.com/in/akabar-ali-a654102</w:t>
            </w:r>
          </w:p>
          <w:p w14:paraId="0C3D5F74" w14:textId="6D3B9DAA" w:rsidR="00C43D87" w:rsidRPr="00C43D87" w:rsidRDefault="00C43D87" w:rsidP="00C43D87"/>
          <w:p w14:paraId="25051BC0" w14:textId="00C9E2EC" w:rsidR="0036697C" w:rsidRPr="00173B36" w:rsidRDefault="0036697C" w:rsidP="0036697C">
            <w:pPr>
              <w:pStyle w:val="Heading2"/>
            </w:pPr>
          </w:p>
        </w:tc>
        <w:tc>
          <w:tcPr>
            <w:tcW w:w="7200" w:type="dxa"/>
            <w:shd w:val="clear" w:color="auto" w:fill="auto"/>
          </w:tcPr>
          <w:p w14:paraId="50065FFA" w14:textId="52ADD142" w:rsidR="0036697C" w:rsidRPr="00173B36" w:rsidRDefault="00A3594C" w:rsidP="00C657AC">
            <w:pPr>
              <w:pStyle w:val="Heading1"/>
            </w:pPr>
            <w:r>
              <w:t>CREER OBJECTIVE</w:t>
            </w:r>
          </w:p>
          <w:p w14:paraId="1F9CE1C0" w14:textId="77777777" w:rsid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0ED65B" wp14:editId="55AC3579">
                      <wp:extent cx="1057275" cy="0"/>
                      <wp:effectExtent l="0" t="0" r="0" b="0"/>
                      <wp:docPr id="180978069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D739DB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3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608D33C0" w14:textId="5E402E01" w:rsidR="00A0098C" w:rsidRPr="00173B36" w:rsidRDefault="00A3594C" w:rsidP="00A0098C">
            <w:r>
              <w:t>Looking forward for an entry level position of Network Engineer in an organization where I can utilize my skills with making a significant contribution to the growth of the organization.</w:t>
            </w:r>
          </w:p>
        </w:tc>
      </w:tr>
      <w:tr w:rsidR="0036697C" w:rsidRPr="00320ECB" w14:paraId="27C47AEC" w14:textId="77777777" w:rsidTr="0036697C">
        <w:trPr>
          <w:trHeight w:val="2907"/>
          <w:jc w:val="center"/>
        </w:trPr>
        <w:tc>
          <w:tcPr>
            <w:tcW w:w="3510" w:type="dxa"/>
            <w:shd w:val="clear" w:color="auto" w:fill="auto"/>
          </w:tcPr>
          <w:p w14:paraId="45EF4C05" w14:textId="45DB8ADA" w:rsidR="0036697C" w:rsidRPr="00173B36" w:rsidRDefault="00F04A56" w:rsidP="00C657AC">
            <w:pPr>
              <w:pStyle w:val="Heading1"/>
            </w:pPr>
            <w:r>
              <w:t>TECHNICAL SKILLS</w:t>
            </w:r>
          </w:p>
          <w:p w14:paraId="0844440C" w14:textId="07117F03" w:rsidR="00E72A6A" w:rsidRDefault="00E72A6A" w:rsidP="00E72A6A">
            <w:pPr>
              <w:pStyle w:val="Heading2"/>
              <w:spacing w:line="240" w:lineRule="auto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C9E2974" wp14:editId="6233F6E6">
                      <wp:extent cx="1009650" cy="0"/>
                      <wp:effectExtent l="0" t="0" r="0" b="0"/>
                      <wp:docPr id="721748303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3001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  <w:r>
              <w:t xml:space="preserve"> </w:t>
            </w:r>
          </w:p>
          <w:p w14:paraId="133C3BB4" w14:textId="72953EB3" w:rsidR="00A8656F" w:rsidRDefault="005E3D3C" w:rsidP="005E3D3C">
            <w:r>
              <w:t>Microsoft &amp; Linux operating system</w:t>
            </w:r>
          </w:p>
          <w:p w14:paraId="7398E349" w14:textId="61DA61C5" w:rsidR="0036697C" w:rsidRDefault="005E3D3C" w:rsidP="0036697C">
            <w:pPr>
              <w:pStyle w:val="Heading2"/>
            </w:pPr>
            <w:r>
              <w:t>Network Management</w:t>
            </w:r>
          </w:p>
          <w:p w14:paraId="23039270" w14:textId="77777777" w:rsidR="005E3D3C" w:rsidRDefault="005E3D3C" w:rsidP="005E3D3C">
            <w:r>
              <w:t>Network support</w:t>
            </w:r>
          </w:p>
          <w:p w14:paraId="7BF414EB" w14:textId="77777777" w:rsidR="005E3D3C" w:rsidRDefault="005E3D3C" w:rsidP="005E3D3C">
            <w:r>
              <w:t>Network repairing</w:t>
            </w:r>
          </w:p>
          <w:p w14:paraId="0323AAEF" w14:textId="77777777" w:rsidR="005E3D3C" w:rsidRDefault="005E3D3C" w:rsidP="005E3D3C">
            <w:r>
              <w:t>Remote support</w:t>
            </w:r>
          </w:p>
          <w:p w14:paraId="370F9499" w14:textId="6A03AF7F" w:rsidR="005E3D3C" w:rsidRDefault="005E3D3C" w:rsidP="005E3D3C">
            <w:r>
              <w:t>Installation</w:t>
            </w:r>
          </w:p>
          <w:p w14:paraId="5EEA62C0" w14:textId="565289A2" w:rsidR="005E3D3C" w:rsidRDefault="005E3D3C" w:rsidP="005E3D3C">
            <w:r>
              <w:t>Troubleshooting</w:t>
            </w:r>
          </w:p>
          <w:p w14:paraId="3776E132" w14:textId="1F4722DF" w:rsidR="005E3D3C" w:rsidRDefault="005E3D3C" w:rsidP="005E3D3C">
            <w:r>
              <w:t>Windows Administration</w:t>
            </w:r>
          </w:p>
          <w:p w14:paraId="75ECE34E" w14:textId="162685DE" w:rsidR="005E3D3C" w:rsidRPr="005E3D3C" w:rsidRDefault="005E3D3C" w:rsidP="005E3D3C"/>
        </w:tc>
        <w:tc>
          <w:tcPr>
            <w:tcW w:w="7200" w:type="dxa"/>
            <w:vMerge w:val="restart"/>
            <w:shd w:val="clear" w:color="auto" w:fill="auto"/>
          </w:tcPr>
          <w:p w14:paraId="1BD91D6D" w14:textId="462A1E62" w:rsidR="0036697C" w:rsidRDefault="000A66E0" w:rsidP="00C657AC">
            <w:pPr>
              <w:pStyle w:val="Heading1"/>
            </w:pPr>
            <w:r>
              <w:t>profile summary</w:t>
            </w:r>
          </w:p>
          <w:p w14:paraId="734A9C43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4439BC9" wp14:editId="6A4DBD19">
                      <wp:extent cx="1047750" cy="9525"/>
                      <wp:effectExtent l="0" t="0" r="19050" b="28575"/>
                      <wp:docPr id="414001221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1893E9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82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059A2FD" w14:textId="35EDB81D" w:rsidR="0036697C" w:rsidRDefault="000A66E0" w:rsidP="0036697C">
            <w:pPr>
              <w:pStyle w:val="Heading2"/>
            </w:pPr>
            <w:r>
              <w:t>Strong fundamental knowledge of network infrastructure &amp; security</w:t>
            </w:r>
          </w:p>
          <w:p w14:paraId="7BBCFCD0" w14:textId="54DF7BF7" w:rsidR="000A66E0" w:rsidRDefault="000A66E0" w:rsidP="000A66E0">
            <w:r>
              <w:t>Skilled knowledge of Network devices and tools</w:t>
            </w:r>
          </w:p>
          <w:p w14:paraId="1CA390FE" w14:textId="33A91ECC" w:rsidR="000A66E0" w:rsidRDefault="000A66E0" w:rsidP="000A66E0">
            <w:r>
              <w:t>Fundamental knowledge of Switches, routers &amp; Protocols</w:t>
            </w:r>
          </w:p>
          <w:p w14:paraId="7A0F4907" w14:textId="1BA997F9" w:rsidR="000A66E0" w:rsidRDefault="000A66E0" w:rsidP="000A66E0">
            <w:r>
              <w:t>Ability to diagnose, troubleshoot &amp; resolve network issues.</w:t>
            </w:r>
          </w:p>
          <w:p w14:paraId="5437F88F" w14:textId="2D3BCFF6" w:rsidR="00F97599" w:rsidRDefault="00F97599" w:rsidP="000A66E0">
            <w:r>
              <w:t>Fundamental knowledge of VMware &amp; cloud</w:t>
            </w:r>
          </w:p>
          <w:p w14:paraId="6AA5D2E7" w14:textId="77777777" w:rsidR="00F97599" w:rsidRDefault="00F97599" w:rsidP="000A66E0"/>
          <w:p w14:paraId="6DCFB054" w14:textId="732BCC4F" w:rsidR="000A66E0" w:rsidRPr="000A66E0" w:rsidRDefault="000A66E0" w:rsidP="000A66E0">
            <w:r>
              <w:t>A team player with excellent communication skills</w:t>
            </w:r>
          </w:p>
          <w:p w14:paraId="59CE8612" w14:textId="2BB794DE" w:rsidR="0036697C" w:rsidRPr="00173B36" w:rsidRDefault="0036697C" w:rsidP="00F04A56"/>
          <w:p w14:paraId="1AF05747" w14:textId="77777777" w:rsidR="00F04A56" w:rsidRDefault="00F04A56" w:rsidP="00F04A56">
            <w:r>
              <w:t>KEY LEARNING</w:t>
            </w:r>
          </w:p>
          <w:p w14:paraId="7D0E9357" w14:textId="115101DB" w:rsidR="00F04A56" w:rsidRDefault="00F04A56" w:rsidP="00F04A56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A30F9C" wp14:editId="349AA366">
                      <wp:extent cx="1562100" cy="0"/>
                      <wp:effectExtent l="0" t="0" r="0" b="0"/>
                      <wp:docPr id="5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664709" id="Straight Connector 5" o:spid="_x0000_s1026" alt="Decorative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BC0F7D6" w14:textId="7FB25E92" w:rsidR="00F04A56" w:rsidRDefault="00F04A56" w:rsidP="00F04A56">
            <w:r>
              <w:t>Performing basic network trouble shooting operation</w:t>
            </w:r>
          </w:p>
          <w:p w14:paraId="78E30909" w14:textId="74872AF8" w:rsidR="008F74D9" w:rsidRDefault="008F74D9" w:rsidP="00F04A56">
            <w:r>
              <w:t>IP configuration</w:t>
            </w:r>
          </w:p>
          <w:p w14:paraId="6035E808" w14:textId="5FD30760" w:rsidR="008F74D9" w:rsidRDefault="008F74D9" w:rsidP="00F04A56">
            <w:r>
              <w:t>DNS troubleshooting</w:t>
            </w:r>
          </w:p>
          <w:p w14:paraId="3DCEC71D" w14:textId="40B98A30" w:rsidR="008F74D9" w:rsidRDefault="008F74D9" w:rsidP="00F04A56"/>
          <w:p w14:paraId="28F7276F" w14:textId="485A12BB" w:rsidR="008F74D9" w:rsidRDefault="008F74D9" w:rsidP="008F74D9">
            <w:pPr>
              <w:pStyle w:val="Heading1"/>
            </w:pPr>
            <w:r>
              <w:t>PERSONAL PROFILE</w:t>
            </w:r>
          </w:p>
          <w:p w14:paraId="428D7D54" w14:textId="5747A713" w:rsidR="008F74D9" w:rsidRDefault="008F74D9" w:rsidP="008F74D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477BCCD" wp14:editId="7092C163">
                      <wp:extent cx="1009650" cy="0"/>
                      <wp:effectExtent l="0" t="0" r="0" b="0"/>
                      <wp:docPr id="6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D22CD5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E1587E" w14:textId="1F2D7DD5" w:rsidR="008F74D9" w:rsidRDefault="008F74D9" w:rsidP="008F74D9">
            <w:r>
              <w:t>Date of Birth 05/11/1998</w:t>
            </w:r>
          </w:p>
          <w:p w14:paraId="2A559C0B" w14:textId="39BF4434" w:rsidR="008F74D9" w:rsidRDefault="008F74D9" w:rsidP="008F74D9">
            <w:r>
              <w:t xml:space="preserve">Birthplace: </w:t>
            </w:r>
            <w:r w:rsidR="00F97599">
              <w:t>Jaunpur</w:t>
            </w:r>
            <w:r>
              <w:t xml:space="preserve">, Uttar </w:t>
            </w:r>
            <w:r w:rsidR="00F97599">
              <w:t>Pradesh</w:t>
            </w:r>
          </w:p>
          <w:p w14:paraId="79A84D90" w14:textId="3E417D21" w:rsidR="00F97599" w:rsidRDefault="00F97599" w:rsidP="008F74D9">
            <w:r>
              <w:t>Current address: New Ashok Nagar, new Delhi- 110096</w:t>
            </w:r>
          </w:p>
          <w:p w14:paraId="716A374C" w14:textId="6E1B1A4D" w:rsidR="00F97599" w:rsidRDefault="00F97599" w:rsidP="008F74D9"/>
          <w:p w14:paraId="20CCE8D8" w14:textId="76D4639D" w:rsidR="00F97599" w:rsidRDefault="00F97599" w:rsidP="00F97599">
            <w:pPr>
              <w:pStyle w:val="Heading1"/>
            </w:pPr>
            <w:r>
              <w:t>CERTIFICATION</w:t>
            </w:r>
          </w:p>
          <w:p w14:paraId="4CFE63A3" w14:textId="418052A5" w:rsidR="00F97599" w:rsidRDefault="00F97599" w:rsidP="00F9759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1B6DC96" wp14:editId="7F3922CE">
                      <wp:extent cx="1009650" cy="0"/>
                      <wp:effectExtent l="0" t="0" r="0" b="0"/>
                      <wp:docPr id="7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2DC92C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EF5A55" w14:textId="23F57AD3" w:rsidR="00F97599" w:rsidRDefault="00F97599" w:rsidP="00F97599">
            <w:r>
              <w:t>Microsoft certified.</w:t>
            </w:r>
          </w:p>
          <w:p w14:paraId="2ACAB390" w14:textId="00A2F1F8" w:rsidR="00F97599" w:rsidRDefault="00F97599" w:rsidP="00F97599">
            <w:r>
              <w:t>AZ-900 (Microsoft Azure Fundamental)</w:t>
            </w:r>
          </w:p>
          <w:p w14:paraId="0629749D" w14:textId="14204B3D" w:rsidR="00F97599" w:rsidRDefault="00F97599" w:rsidP="00F97599">
            <w:r>
              <w:t>Skills</w:t>
            </w:r>
          </w:p>
          <w:p w14:paraId="015A3A3B" w14:textId="35F321E0" w:rsidR="00F97599" w:rsidRPr="00F97599" w:rsidRDefault="00F97599" w:rsidP="00F97599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B67697D" wp14:editId="24FF1D05">
                      <wp:extent cx="238125" cy="0"/>
                      <wp:effectExtent l="0" t="0" r="0" b="0"/>
                      <wp:docPr id="8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7AFBB0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88D12D" w14:textId="5733605F" w:rsidR="00F97599" w:rsidRDefault="00F97599" w:rsidP="008F74D9">
            <w:r>
              <w:t xml:space="preserve">Azure Iaas, </w:t>
            </w:r>
            <w:r w:rsidR="005E3D3C">
              <w:t>Paas, SaaS</w:t>
            </w:r>
          </w:p>
          <w:p w14:paraId="095C8F16" w14:textId="77777777" w:rsidR="00F97599" w:rsidRPr="008F74D9" w:rsidRDefault="00F97599" w:rsidP="008F74D9"/>
          <w:p w14:paraId="53881CC4" w14:textId="045CF423" w:rsidR="00F04A56" w:rsidRPr="00F04A56" w:rsidRDefault="00F04A56" w:rsidP="00F04A56"/>
        </w:tc>
      </w:tr>
      <w:tr w:rsidR="0036697C" w:rsidRPr="00320ECB" w14:paraId="4A9C2C44" w14:textId="77777777" w:rsidTr="00C657AC">
        <w:trPr>
          <w:trHeight w:val="1833"/>
          <w:jc w:val="center"/>
        </w:trPr>
        <w:tc>
          <w:tcPr>
            <w:tcW w:w="3510" w:type="dxa"/>
            <w:shd w:val="clear" w:color="auto" w:fill="auto"/>
          </w:tcPr>
          <w:p w14:paraId="37AC82E8" w14:textId="77777777" w:rsidR="0036697C" w:rsidRDefault="00000000" w:rsidP="00C657AC">
            <w:pPr>
              <w:pStyle w:val="Heading1"/>
            </w:pPr>
            <w:sdt>
              <w:sdtPr>
                <w:id w:val="1072317644"/>
                <w:placeholder>
                  <w:docPart w:val="FC673069E52A4039ADC80C24779962E0"/>
                </w:placeholder>
                <w:temporary/>
                <w:showingPlcHdr/>
                <w15:appearance w15:val="hidden"/>
              </w:sdtPr>
              <w:sdtContent>
                <w:r w:rsidR="0036697C" w:rsidRPr="00173B36">
                  <w:t>EDUCATION</w:t>
                </w:r>
              </w:sdtContent>
            </w:sdt>
          </w:p>
          <w:p w14:paraId="7026C995" w14:textId="77777777" w:rsidR="00E72A6A" w:rsidRPr="00E72A6A" w:rsidRDefault="00E72A6A" w:rsidP="00E72A6A">
            <w:pPr>
              <w:keepNext/>
              <w:keepLines/>
              <w:spacing w:line="240" w:lineRule="auto"/>
              <w:outlineLvl w:val="1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650A44D" wp14:editId="4EBBF796">
                      <wp:extent cx="591185" cy="0"/>
                      <wp:effectExtent l="0" t="0" r="0" b="0"/>
                      <wp:docPr id="4" name="Straight Connector 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4E9F89" id="Straight Connector 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104806" w14:textId="54383C34" w:rsidR="0036697C" w:rsidRDefault="005E3D3C" w:rsidP="005E3D3C">
            <w:pPr>
              <w:pStyle w:val="Heading2"/>
              <w:spacing w:before="240"/>
            </w:pPr>
            <w:r>
              <w:t>Graduate in BCA (Bachelor of computer science)</w:t>
            </w:r>
          </w:p>
          <w:p w14:paraId="757FE4DE" w14:textId="6904F6F3" w:rsidR="0036697C" w:rsidRDefault="005E3D3C" w:rsidP="0036697C">
            <w:r>
              <w:t xml:space="preserve">From Veer Bahadur Singh Purvanchal university </w:t>
            </w:r>
          </w:p>
          <w:p w14:paraId="7E82AB54" w14:textId="75F3BAA9" w:rsidR="005E3D3C" w:rsidRDefault="005E3D3C" w:rsidP="0036697C"/>
          <w:p w14:paraId="224CDD0F" w14:textId="3BDF9549" w:rsidR="005E3D3C" w:rsidRPr="00173B36" w:rsidRDefault="005E3D3C" w:rsidP="0036697C">
            <w:r>
              <w:t>Passed with 73.6%</w:t>
            </w:r>
          </w:p>
          <w:p w14:paraId="467C036C" w14:textId="77777777" w:rsidR="0036697C" w:rsidRDefault="0036697C" w:rsidP="00C657AC">
            <w:pPr>
              <w:pStyle w:val="Heading2"/>
            </w:pPr>
          </w:p>
          <w:p w14:paraId="1E9C19EF" w14:textId="77777777" w:rsidR="0036697C" w:rsidRPr="0036697C" w:rsidRDefault="0036697C" w:rsidP="0036697C"/>
          <w:p w14:paraId="2D800359" w14:textId="06EC745C" w:rsidR="0036697C" w:rsidRPr="00246F0F" w:rsidRDefault="0036697C" w:rsidP="00A8656F"/>
        </w:tc>
        <w:tc>
          <w:tcPr>
            <w:tcW w:w="7200" w:type="dxa"/>
            <w:vMerge/>
            <w:shd w:val="clear" w:color="auto" w:fill="auto"/>
          </w:tcPr>
          <w:p w14:paraId="230D26F4" w14:textId="77777777" w:rsidR="0036697C" w:rsidRPr="00173B36" w:rsidRDefault="0036697C" w:rsidP="00C657AC"/>
        </w:tc>
      </w:tr>
    </w:tbl>
    <w:p w14:paraId="645B0D6F" w14:textId="77777777" w:rsidR="0036697C" w:rsidRPr="00173B36" w:rsidRDefault="0036697C" w:rsidP="00262B06"/>
    <w:sectPr w:rsidR="0036697C" w:rsidRPr="00173B36" w:rsidSect="0036697C">
      <w:pgSz w:w="12240" w:h="15840" w:code="1"/>
      <w:pgMar w:top="54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1BC1D" w14:textId="77777777" w:rsidR="00904B93" w:rsidRDefault="00904B93" w:rsidP="00BA3E51">
      <w:r>
        <w:separator/>
      </w:r>
    </w:p>
  </w:endnote>
  <w:endnote w:type="continuationSeparator" w:id="0">
    <w:p w14:paraId="64699C3A" w14:textId="77777777" w:rsidR="00904B93" w:rsidRDefault="00904B93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A7A0" w14:textId="77777777" w:rsidR="00904B93" w:rsidRDefault="00904B93" w:rsidP="00BA3E51">
      <w:r>
        <w:separator/>
      </w:r>
    </w:p>
  </w:footnote>
  <w:footnote w:type="continuationSeparator" w:id="0">
    <w:p w14:paraId="1CF2076B" w14:textId="77777777" w:rsidR="00904B93" w:rsidRDefault="00904B93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6AEE"/>
    <w:multiLevelType w:val="hybridMultilevel"/>
    <w:tmpl w:val="600AE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11560B"/>
    <w:multiLevelType w:val="hybridMultilevel"/>
    <w:tmpl w:val="58C4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6464918">
    <w:abstractNumId w:val="3"/>
  </w:num>
  <w:num w:numId="2" w16cid:durableId="406080148">
    <w:abstractNumId w:val="2"/>
  </w:num>
  <w:num w:numId="3" w16cid:durableId="1318606986">
    <w:abstractNumId w:val="5"/>
  </w:num>
  <w:num w:numId="4" w16cid:durableId="2034383814">
    <w:abstractNumId w:val="1"/>
  </w:num>
  <w:num w:numId="5" w16cid:durableId="1504590157">
    <w:abstractNumId w:val="6"/>
  </w:num>
  <w:num w:numId="6" w16cid:durableId="1655601579">
    <w:abstractNumId w:val="4"/>
  </w:num>
  <w:num w:numId="7" w16cid:durableId="20198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4C"/>
    <w:rsid w:val="00021DEC"/>
    <w:rsid w:val="00041F8A"/>
    <w:rsid w:val="00045F2E"/>
    <w:rsid w:val="00055BBC"/>
    <w:rsid w:val="00072B26"/>
    <w:rsid w:val="00073BF3"/>
    <w:rsid w:val="00077FEB"/>
    <w:rsid w:val="00081B51"/>
    <w:rsid w:val="000A66E0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E5794"/>
    <w:rsid w:val="001F6D5E"/>
    <w:rsid w:val="00210D3C"/>
    <w:rsid w:val="00217454"/>
    <w:rsid w:val="002204CE"/>
    <w:rsid w:val="002251C8"/>
    <w:rsid w:val="002333BC"/>
    <w:rsid w:val="0023600D"/>
    <w:rsid w:val="00241482"/>
    <w:rsid w:val="00246F0F"/>
    <w:rsid w:val="00247A85"/>
    <w:rsid w:val="00261E7B"/>
    <w:rsid w:val="00262B06"/>
    <w:rsid w:val="00293BB8"/>
    <w:rsid w:val="002954B8"/>
    <w:rsid w:val="002A4A92"/>
    <w:rsid w:val="002A6A5C"/>
    <w:rsid w:val="002B0852"/>
    <w:rsid w:val="002C0662"/>
    <w:rsid w:val="002C7109"/>
    <w:rsid w:val="002D131D"/>
    <w:rsid w:val="002D5478"/>
    <w:rsid w:val="002E013D"/>
    <w:rsid w:val="00302AC1"/>
    <w:rsid w:val="00320ECB"/>
    <w:rsid w:val="003256CF"/>
    <w:rsid w:val="003416F8"/>
    <w:rsid w:val="003443BA"/>
    <w:rsid w:val="00344FC0"/>
    <w:rsid w:val="00361138"/>
    <w:rsid w:val="0036697C"/>
    <w:rsid w:val="00377A0D"/>
    <w:rsid w:val="00382737"/>
    <w:rsid w:val="00387FF0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63C58"/>
    <w:rsid w:val="004675A1"/>
    <w:rsid w:val="00471EA5"/>
    <w:rsid w:val="00472FA9"/>
    <w:rsid w:val="00476E16"/>
    <w:rsid w:val="00487798"/>
    <w:rsid w:val="00490100"/>
    <w:rsid w:val="00495E97"/>
    <w:rsid w:val="0049740E"/>
    <w:rsid w:val="004A4C74"/>
    <w:rsid w:val="004D4E80"/>
    <w:rsid w:val="004E5226"/>
    <w:rsid w:val="004E6AB2"/>
    <w:rsid w:val="004E70E8"/>
    <w:rsid w:val="00520C5D"/>
    <w:rsid w:val="00535F87"/>
    <w:rsid w:val="005566E7"/>
    <w:rsid w:val="00560C7D"/>
    <w:rsid w:val="00564622"/>
    <w:rsid w:val="00577416"/>
    <w:rsid w:val="00594E94"/>
    <w:rsid w:val="005A09D5"/>
    <w:rsid w:val="005A3E0B"/>
    <w:rsid w:val="005A6132"/>
    <w:rsid w:val="005B3227"/>
    <w:rsid w:val="005E3D3C"/>
    <w:rsid w:val="005E6EA4"/>
    <w:rsid w:val="005E77B1"/>
    <w:rsid w:val="00605ECC"/>
    <w:rsid w:val="006175E6"/>
    <w:rsid w:val="00645019"/>
    <w:rsid w:val="0067056E"/>
    <w:rsid w:val="0068094B"/>
    <w:rsid w:val="00686284"/>
    <w:rsid w:val="006959E4"/>
    <w:rsid w:val="00716542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7F18EF"/>
    <w:rsid w:val="007F2531"/>
    <w:rsid w:val="00812951"/>
    <w:rsid w:val="00820B7B"/>
    <w:rsid w:val="00832245"/>
    <w:rsid w:val="0083727B"/>
    <w:rsid w:val="00855181"/>
    <w:rsid w:val="00882F23"/>
    <w:rsid w:val="0089047A"/>
    <w:rsid w:val="008A1020"/>
    <w:rsid w:val="008A1250"/>
    <w:rsid w:val="008A1FCF"/>
    <w:rsid w:val="008B1112"/>
    <w:rsid w:val="008C78F5"/>
    <w:rsid w:val="008F74D9"/>
    <w:rsid w:val="00904B93"/>
    <w:rsid w:val="00914419"/>
    <w:rsid w:val="00962E61"/>
    <w:rsid w:val="0098447D"/>
    <w:rsid w:val="00984A59"/>
    <w:rsid w:val="00986331"/>
    <w:rsid w:val="009A6667"/>
    <w:rsid w:val="009A707B"/>
    <w:rsid w:val="009B2B04"/>
    <w:rsid w:val="009C7105"/>
    <w:rsid w:val="00A0098C"/>
    <w:rsid w:val="00A122BB"/>
    <w:rsid w:val="00A3594C"/>
    <w:rsid w:val="00A37F9E"/>
    <w:rsid w:val="00A66A59"/>
    <w:rsid w:val="00A83E7B"/>
    <w:rsid w:val="00A8656F"/>
    <w:rsid w:val="00AB7FE5"/>
    <w:rsid w:val="00AC1E5A"/>
    <w:rsid w:val="00AF3B03"/>
    <w:rsid w:val="00B14E21"/>
    <w:rsid w:val="00B431B6"/>
    <w:rsid w:val="00B54AD3"/>
    <w:rsid w:val="00B62B99"/>
    <w:rsid w:val="00B643D0"/>
    <w:rsid w:val="00B71E93"/>
    <w:rsid w:val="00B82CA9"/>
    <w:rsid w:val="00B87E22"/>
    <w:rsid w:val="00B9350F"/>
    <w:rsid w:val="00BA3E51"/>
    <w:rsid w:val="00BA55AA"/>
    <w:rsid w:val="00BB3142"/>
    <w:rsid w:val="00BB7A6A"/>
    <w:rsid w:val="00BD6049"/>
    <w:rsid w:val="00C155FC"/>
    <w:rsid w:val="00C43D87"/>
    <w:rsid w:val="00C4572B"/>
    <w:rsid w:val="00C532FC"/>
    <w:rsid w:val="00C74B06"/>
    <w:rsid w:val="00C75D84"/>
    <w:rsid w:val="00C857CB"/>
    <w:rsid w:val="00CA5CD9"/>
    <w:rsid w:val="00CC25BF"/>
    <w:rsid w:val="00CC5ED4"/>
    <w:rsid w:val="00D04093"/>
    <w:rsid w:val="00D0794D"/>
    <w:rsid w:val="00D140DF"/>
    <w:rsid w:val="00D170A9"/>
    <w:rsid w:val="00D4222D"/>
    <w:rsid w:val="00D666BB"/>
    <w:rsid w:val="00D720DF"/>
    <w:rsid w:val="00D92ED4"/>
    <w:rsid w:val="00D94ABF"/>
    <w:rsid w:val="00E018D1"/>
    <w:rsid w:val="00E20245"/>
    <w:rsid w:val="00E216D4"/>
    <w:rsid w:val="00E32A75"/>
    <w:rsid w:val="00E4379F"/>
    <w:rsid w:val="00E65596"/>
    <w:rsid w:val="00E67A2D"/>
    <w:rsid w:val="00E72A6A"/>
    <w:rsid w:val="00E93829"/>
    <w:rsid w:val="00EA0042"/>
    <w:rsid w:val="00EB1D1B"/>
    <w:rsid w:val="00F04A56"/>
    <w:rsid w:val="00F36875"/>
    <w:rsid w:val="00F41A04"/>
    <w:rsid w:val="00F51E3E"/>
    <w:rsid w:val="00F53B71"/>
    <w:rsid w:val="00F5786D"/>
    <w:rsid w:val="00F716E1"/>
    <w:rsid w:val="00F908C3"/>
    <w:rsid w:val="00F91753"/>
    <w:rsid w:val="00F97599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460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97C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A6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6697C"/>
    <w:pPr>
      <w:keepNext/>
      <w:keepLines/>
      <w:spacing w:line="320" w:lineRule="exact"/>
      <w:outlineLvl w:val="1"/>
    </w:pPr>
    <w:rPr>
      <w:rFonts w:eastAsiaTheme="majorEastAsia" w:cs="Times New Roman (Headings CS)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6697C"/>
    <w:pPr>
      <w:keepNext/>
      <w:keepLines/>
      <w:spacing w:line="320" w:lineRule="exac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97C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697C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7C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2A6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697C"/>
    <w:rPr>
      <w:rFonts w:eastAsiaTheme="majorEastAsia" w:cs="Times New Roman (Headings CS)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697C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E216D4"/>
    <w:pPr>
      <w:spacing w:line="320" w:lineRule="exact"/>
      <w:contextualSpacing/>
    </w:pPr>
    <w:rPr>
      <w:rFonts w:cs="Times New Roman (Body CS)"/>
    </w:rPr>
  </w:style>
  <w:style w:type="paragraph" w:styleId="Title">
    <w:name w:val="Title"/>
    <w:basedOn w:val="Normal"/>
    <w:next w:val="Normal"/>
    <w:link w:val="TitleChar"/>
    <w:uiPriority w:val="10"/>
    <w:qFormat/>
    <w:rsid w:val="0036697C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97C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97C"/>
    <w:pPr>
      <w:numPr>
        <w:ilvl w:val="1"/>
      </w:numPr>
      <w:spacing w:line="180" w:lineRule="auto"/>
      <w:jc w:val="center"/>
    </w:pPr>
    <w:rPr>
      <w:rFonts w:asciiTheme="majorHAnsi" w:eastAsiaTheme="minorEastAsia" w:hAnsiTheme="majorHAnsi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6697C"/>
    <w:rPr>
      <w:rFonts w:asciiTheme="majorHAnsi" w:eastAsiaTheme="minorEastAsia" w:hAnsiTheme="majorHAnsi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4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osahnawaj288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id\AppData\Roaming\Microsoft\Templates\Social%20media%20marke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08B84C3954DD0BFE7BD08C6F6D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9BA7-8564-44FF-A609-B67BE923B7EF}"/>
      </w:docPartPr>
      <w:docPartBody>
        <w:p w:rsidR="00000000" w:rsidRDefault="00000000">
          <w:pPr>
            <w:pStyle w:val="68208B84C3954DD0BFE7BD08C6F6D30A"/>
          </w:pPr>
          <w:r w:rsidRPr="00173B36">
            <w:t>CONTACT</w:t>
          </w:r>
        </w:p>
      </w:docPartBody>
    </w:docPart>
    <w:docPart>
      <w:docPartPr>
        <w:name w:val="FC673069E52A4039ADC80C2477996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3DACD-375F-4AB3-A877-77A13F80895C}"/>
      </w:docPartPr>
      <w:docPartBody>
        <w:p w:rsidR="00000000" w:rsidRDefault="00000000">
          <w:pPr>
            <w:pStyle w:val="FC673069E52A4039ADC80C24779962E0"/>
          </w:pPr>
          <w:r w:rsidRPr="00173B3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28"/>
    <w:rsid w:val="009A59CB"/>
    <w:rsid w:val="00C8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68107FBCA74087AEDCFDCB1A386E58">
    <w:name w:val="CB68107FBCA74087AEDCFDCB1A386E58"/>
  </w:style>
  <w:style w:type="paragraph" w:styleId="Subtitle">
    <w:name w:val="Subtitle"/>
    <w:basedOn w:val="Normal"/>
    <w:next w:val="Normal"/>
    <w:link w:val="SubtitleChar"/>
    <w:uiPriority w:val="11"/>
    <w:qFormat/>
    <w:rsid w:val="00C87928"/>
    <w:pPr>
      <w:numPr>
        <w:ilvl w:val="1"/>
      </w:numPr>
      <w:spacing w:after="0" w:line="180" w:lineRule="auto"/>
      <w:jc w:val="center"/>
    </w:pPr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87928"/>
    <w:rPr>
      <w:rFonts w:asciiTheme="majorHAnsi" w:hAnsiTheme="majorHAnsi" w:cs="Times New Roman (Body CS)"/>
      <w:caps/>
      <w:color w:val="000000" w:themeColor="text1"/>
      <w:sz w:val="24"/>
      <w:szCs w:val="18"/>
    </w:rPr>
  </w:style>
  <w:style w:type="paragraph" w:customStyle="1" w:styleId="6F6ACC7561DA47D289E2F97C1940CB29">
    <w:name w:val="6F6ACC7561DA47D289E2F97C1940CB29"/>
  </w:style>
  <w:style w:type="paragraph" w:customStyle="1" w:styleId="68208B84C3954DD0BFE7BD08C6F6D30A">
    <w:name w:val="68208B84C3954DD0BFE7BD08C6F6D30A"/>
  </w:style>
  <w:style w:type="paragraph" w:customStyle="1" w:styleId="D583B6B3781948B5A200269A54972D3C">
    <w:name w:val="D583B6B3781948B5A200269A54972D3C"/>
  </w:style>
  <w:style w:type="paragraph" w:customStyle="1" w:styleId="7B480CBFF8834322874AF29D0B1530B7">
    <w:name w:val="7B480CBFF8834322874AF29D0B1530B7"/>
  </w:style>
  <w:style w:type="paragraph" w:customStyle="1" w:styleId="FDF136A737474CD2B6A9EE18539B4C01">
    <w:name w:val="FDF136A737474CD2B6A9EE18539B4C01"/>
  </w:style>
  <w:style w:type="paragraph" w:customStyle="1" w:styleId="E25BA2B3B1904226899B4745687008CA">
    <w:name w:val="E25BA2B3B1904226899B4745687008CA"/>
  </w:style>
  <w:style w:type="paragraph" w:customStyle="1" w:styleId="155778A2845945F78474DD55C51C00B1">
    <w:name w:val="155778A2845945F78474DD55C51C00B1"/>
  </w:style>
  <w:style w:type="paragraph" w:customStyle="1" w:styleId="65EB128053AD45D6AF0BB0A1662C0451">
    <w:name w:val="65EB128053AD45D6AF0BB0A1662C0451"/>
  </w:style>
  <w:style w:type="paragraph" w:customStyle="1" w:styleId="ADFF805FCE734FDAAF3A7A7ED68C901E">
    <w:name w:val="ADFF805FCE734FDAAF3A7A7ED68C901E"/>
  </w:style>
  <w:style w:type="paragraph" w:customStyle="1" w:styleId="FA7F69832C224185BA62DDF71CCFB9D9">
    <w:name w:val="FA7F69832C224185BA62DDF71CCFB9D9"/>
  </w:style>
  <w:style w:type="paragraph" w:customStyle="1" w:styleId="DCAA29AF8315486C863511D474D8C922">
    <w:name w:val="DCAA29AF8315486C863511D474D8C922"/>
  </w:style>
  <w:style w:type="paragraph" w:customStyle="1" w:styleId="D80B8379D1094826B5873C703568F007">
    <w:name w:val="D80B8379D1094826B5873C703568F007"/>
  </w:style>
  <w:style w:type="paragraph" w:customStyle="1" w:styleId="0DDF3D3BA68A489B910CD097A3705AB1">
    <w:name w:val="0DDF3D3BA68A489B910CD097A3705AB1"/>
  </w:style>
  <w:style w:type="paragraph" w:customStyle="1" w:styleId="9E4CCF5D1D7943F8B133005B8483C685">
    <w:name w:val="9E4CCF5D1D7943F8B133005B8483C685"/>
  </w:style>
  <w:style w:type="paragraph" w:customStyle="1" w:styleId="3942D43EF97841F39CA985D4D1C08CD8">
    <w:name w:val="3942D43EF97841F39CA985D4D1C08CD8"/>
  </w:style>
  <w:style w:type="paragraph" w:customStyle="1" w:styleId="93F02A60657441FF8464D98E05424B19">
    <w:name w:val="93F02A60657441FF8464D98E05424B19"/>
  </w:style>
  <w:style w:type="paragraph" w:customStyle="1" w:styleId="0A9800C17CDD4C52B0A00A2911FE3EA7">
    <w:name w:val="0A9800C17CDD4C52B0A00A2911FE3EA7"/>
  </w:style>
  <w:style w:type="paragraph" w:customStyle="1" w:styleId="FA37FB8328EC46D6A89A00B309268829">
    <w:name w:val="FA37FB8328EC46D6A89A00B309268829"/>
  </w:style>
  <w:style w:type="paragraph" w:customStyle="1" w:styleId="AD1EE40FCE5742D5A8B5E124E07FC159">
    <w:name w:val="AD1EE40FCE5742D5A8B5E124E07FC159"/>
  </w:style>
  <w:style w:type="paragraph" w:customStyle="1" w:styleId="9D5FAFC13E94404D93133FC735348853">
    <w:name w:val="9D5FAFC13E94404D93133FC735348853"/>
  </w:style>
  <w:style w:type="paragraph" w:customStyle="1" w:styleId="BA61D5DA35EE40598B01C189DED073EA">
    <w:name w:val="BA61D5DA35EE40598B01C189DED073EA"/>
  </w:style>
  <w:style w:type="paragraph" w:customStyle="1" w:styleId="8460CAD0233749089860BF744963A72A">
    <w:name w:val="8460CAD0233749089860BF744963A72A"/>
  </w:style>
  <w:style w:type="paragraph" w:customStyle="1" w:styleId="15590464CB9844CCACC36198FC2EB79A">
    <w:name w:val="15590464CB9844CCACC36198FC2EB79A"/>
  </w:style>
  <w:style w:type="paragraph" w:customStyle="1" w:styleId="7BF178B096084D70842E3C339BC07B95">
    <w:name w:val="7BF178B096084D70842E3C339BC07B95"/>
  </w:style>
  <w:style w:type="paragraph" w:customStyle="1" w:styleId="FC673069E52A4039ADC80C24779962E0">
    <w:name w:val="FC673069E52A4039ADC80C24779962E0"/>
  </w:style>
  <w:style w:type="paragraph" w:customStyle="1" w:styleId="86C95E9C15274306ACE9ABA8BA16D618">
    <w:name w:val="86C95E9C15274306ACE9ABA8BA16D618"/>
  </w:style>
  <w:style w:type="paragraph" w:customStyle="1" w:styleId="7DEB4FAE2CF146ADAF6EAB2E1CA10F67">
    <w:name w:val="7DEB4FAE2CF146ADAF6EAB2E1CA10F67"/>
  </w:style>
  <w:style w:type="paragraph" w:customStyle="1" w:styleId="B57DAFAB81154A4E88FAD9EE4EE5782E">
    <w:name w:val="B57DAFAB81154A4E88FAD9EE4EE5782E"/>
  </w:style>
  <w:style w:type="paragraph" w:customStyle="1" w:styleId="292A5D4129BD4C259B36BCA1EDAEA699">
    <w:name w:val="292A5D4129BD4C259B36BCA1EDAEA699"/>
  </w:style>
  <w:style w:type="paragraph" w:customStyle="1" w:styleId="AEE89F2D93AD41E4A73A9E0BC559140A">
    <w:name w:val="AEE89F2D93AD41E4A73A9E0BC559140A"/>
  </w:style>
  <w:style w:type="paragraph" w:customStyle="1" w:styleId="37C1A57A0694467587DBCC6FAC274C71">
    <w:name w:val="37C1A57A0694467587DBCC6FAC274C71"/>
  </w:style>
  <w:style w:type="paragraph" w:customStyle="1" w:styleId="9AD0802505F748A8ADE513AE993DCE07">
    <w:name w:val="9AD0802505F748A8ADE513AE993DCE07"/>
    <w:rsid w:val="00C87928"/>
  </w:style>
  <w:style w:type="paragraph" w:customStyle="1" w:styleId="38A64F51731D42FF942721960D0050D9">
    <w:name w:val="38A64F51731D42FF942721960D0050D9"/>
    <w:rsid w:val="00C87928"/>
  </w:style>
  <w:style w:type="paragraph" w:customStyle="1" w:styleId="16C1C4BD661347CAAFBBED90DF26AE78">
    <w:name w:val="16C1C4BD661347CAAFBBED90DF26AE78"/>
    <w:rsid w:val="00C87928"/>
  </w:style>
  <w:style w:type="paragraph" w:customStyle="1" w:styleId="DDB6768147D646CCB96851DC7D6AC2A2">
    <w:name w:val="DDB6768147D646CCB96851DC7D6AC2A2"/>
    <w:rsid w:val="00C87928"/>
  </w:style>
  <w:style w:type="paragraph" w:customStyle="1" w:styleId="5BB40F3C62CB46A299057960DCDF0830">
    <w:name w:val="5BB40F3C62CB46A299057960DCDF0830"/>
    <w:rsid w:val="00C87928"/>
  </w:style>
  <w:style w:type="paragraph" w:customStyle="1" w:styleId="188906EDD0D84071B6DAF29FFAE4CB3E">
    <w:name w:val="188906EDD0D84071B6DAF29FFAE4CB3E"/>
    <w:rsid w:val="00C87928"/>
  </w:style>
  <w:style w:type="paragraph" w:customStyle="1" w:styleId="552E202F0D344B9BB1FE0138100119D5">
    <w:name w:val="552E202F0D344B9BB1FE0138100119D5"/>
    <w:rsid w:val="00C87928"/>
  </w:style>
  <w:style w:type="paragraph" w:customStyle="1" w:styleId="A4C83E24CEF64FDD8C45B77CEBBB482D">
    <w:name w:val="A4C83E24CEF64FDD8C45B77CEBBB482D"/>
    <w:rsid w:val="00C87928"/>
  </w:style>
  <w:style w:type="paragraph" w:customStyle="1" w:styleId="3518BDC09CC94680961674F039D07DE8">
    <w:name w:val="3518BDC09CC94680961674F039D07DE8"/>
    <w:rsid w:val="00C87928"/>
  </w:style>
  <w:style w:type="paragraph" w:customStyle="1" w:styleId="F77AE7D2A07A444188E5962EF3FFA00B">
    <w:name w:val="F77AE7D2A07A444188E5962EF3FFA00B"/>
    <w:rsid w:val="00C87928"/>
  </w:style>
  <w:style w:type="paragraph" w:customStyle="1" w:styleId="3BDADDD1241E407C89097C0447B4EA6B">
    <w:name w:val="3BDADDD1241E407C89097C0447B4EA6B"/>
    <w:rsid w:val="00C87928"/>
  </w:style>
  <w:style w:type="paragraph" w:customStyle="1" w:styleId="2E6304917CA949309B892D2FC58E97FB">
    <w:name w:val="2E6304917CA949309B892D2FC58E97FB"/>
    <w:rsid w:val="00C87928"/>
  </w:style>
  <w:style w:type="paragraph" w:customStyle="1" w:styleId="F225C8B223CD48A699A783AE2B48DAF9">
    <w:name w:val="F225C8B223CD48A699A783AE2B48DAF9"/>
    <w:rsid w:val="00C87928"/>
  </w:style>
  <w:style w:type="paragraph" w:customStyle="1" w:styleId="FA8824465B8E4A4DAB0FA3A90EAB809F">
    <w:name w:val="FA8824465B8E4A4DAB0FA3A90EAB809F"/>
    <w:rsid w:val="00C87928"/>
  </w:style>
  <w:style w:type="paragraph" w:customStyle="1" w:styleId="8D8EF68B6E23445A87FE3638F19C2ED6">
    <w:name w:val="8D8EF68B6E23445A87FE3638F19C2ED6"/>
    <w:rsid w:val="00C87928"/>
  </w:style>
  <w:style w:type="paragraph" w:customStyle="1" w:styleId="C71FCC6CA4A1498AB7FDAB10EC247F20">
    <w:name w:val="C71FCC6CA4A1498AB7FDAB10EC247F20"/>
    <w:rsid w:val="00C87928"/>
  </w:style>
  <w:style w:type="paragraph" w:customStyle="1" w:styleId="C408CFDC9771467D8B822D1A4F141004">
    <w:name w:val="C408CFDC9771467D8B822D1A4F141004"/>
    <w:rsid w:val="00C87928"/>
  </w:style>
  <w:style w:type="paragraph" w:customStyle="1" w:styleId="07C9F22CCF204A9DA7D3101AEEF2374E">
    <w:name w:val="07C9F22CCF204A9DA7D3101AEEF2374E"/>
    <w:rsid w:val="00C87928"/>
  </w:style>
  <w:style w:type="paragraph" w:customStyle="1" w:styleId="4D3673422C464B8DAD4A3E6A9D8ED1D3">
    <w:name w:val="4D3673422C464B8DAD4A3E6A9D8ED1D3"/>
    <w:rsid w:val="00C87928"/>
  </w:style>
  <w:style w:type="paragraph" w:customStyle="1" w:styleId="2A94BB76924B40F79629AC4D27024AA3">
    <w:name w:val="2A94BB76924B40F79629AC4D27024AA3"/>
    <w:rsid w:val="00C87928"/>
  </w:style>
  <w:style w:type="paragraph" w:customStyle="1" w:styleId="1D8BDF33D41B4C969FB5632C217E1C94">
    <w:name w:val="1D8BDF33D41B4C969FB5632C217E1C94"/>
    <w:rsid w:val="00C87928"/>
  </w:style>
  <w:style w:type="paragraph" w:customStyle="1" w:styleId="4EFB243FA21E4D1282E300EC71E1BAC0">
    <w:name w:val="4EFB243FA21E4D1282E300EC71E1BAC0"/>
    <w:rsid w:val="00C87928"/>
  </w:style>
  <w:style w:type="paragraph" w:customStyle="1" w:styleId="E7F06C69EAD74EBAB30090362C068451">
    <w:name w:val="E7F06C69EAD74EBAB30090362C068451"/>
    <w:rsid w:val="00C87928"/>
  </w:style>
  <w:style w:type="paragraph" w:customStyle="1" w:styleId="964D618F0FFC4C6FAB895FF079751FF9">
    <w:name w:val="964D618F0FFC4C6FAB895FF079751FF9"/>
    <w:rsid w:val="00C87928"/>
  </w:style>
  <w:style w:type="paragraph" w:customStyle="1" w:styleId="C16620E104424855A198797D4FBE4C44">
    <w:name w:val="C16620E104424855A198797D4FBE4C44"/>
    <w:rsid w:val="00C87928"/>
  </w:style>
  <w:style w:type="paragraph" w:customStyle="1" w:styleId="01FE63C5385B4359998BA1FBE1AC5C7C">
    <w:name w:val="01FE63C5385B4359998BA1FBE1AC5C7C"/>
    <w:rsid w:val="00C87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F005729-94CB-4FA3-BF6C-2B51604CF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65ED5-EA6F-4FAC-A2C6-0AA2136C76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8869BC-3490-4504-953D-095D64C9C6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58291-8C22-410B-916D-7BF7E959F8F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resume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2023-10-11T12:41:00Z</dcterms:created>
  <dcterms:modified xsi:type="dcterms:W3CDTF">2023-10-11T14:04:00Z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